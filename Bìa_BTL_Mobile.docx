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03B8" w14:textId="77777777" w:rsidR="007C3465" w:rsidRPr="00E41510" w:rsidRDefault="007701B0">
      <w:pPr>
        <w:rPr>
          <w:rFonts w:ascii="Times New Roman" w:hAnsi="Times New Roman"/>
        </w:rPr>
        <w:sectPr w:rsidR="007C3465" w:rsidRPr="00E41510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 w:rsidRPr="00E41510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4FB5F10C" wp14:editId="1D7A4620">
                <wp:extent cx="5562600" cy="9330055"/>
                <wp:effectExtent l="0" t="0" r="0" b="4445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48217" y="1839595"/>
                            <a:ext cx="3409315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E282A" w14:textId="77777777" w:rsidR="00E41510" w:rsidRPr="00E41510" w:rsidRDefault="00E41510" w:rsidP="00E41510">
                              <w:pPr>
                                <w:pStyle w:val="Foo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E415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Phạm</w:t>
                              </w:r>
                              <w:r w:rsidRPr="00E415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  <w:t xml:space="preserve"> Bá Thọ</w:t>
                              </w:r>
                              <w:r w:rsidRPr="00E415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(2021050819) (C)</w:t>
                              </w:r>
                            </w:p>
                            <w:p w14:paraId="5347AA79" w14:textId="77777777" w:rsidR="00E41510" w:rsidRPr="00E41510" w:rsidRDefault="00E41510" w:rsidP="00E41510">
                              <w:pPr>
                                <w:pStyle w:val="Foo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E415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Phạm</w:t>
                              </w:r>
                              <w:r w:rsidRPr="00E415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  <w:t xml:space="preserve"> Tuấn Lực </w:t>
                              </w:r>
                              <w:r w:rsidRPr="00E415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(2021050417)</w:t>
                              </w:r>
                            </w:p>
                            <w:p w14:paraId="7F63CE47" w14:textId="77777777" w:rsidR="00E41510" w:rsidRPr="00E41510" w:rsidRDefault="00E41510" w:rsidP="00E41510">
                              <w:pPr>
                                <w:pStyle w:val="Foo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</w:pPr>
                              <w:r w:rsidRPr="00E415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Phạm</w:t>
                              </w:r>
                              <w:r w:rsidRPr="00E415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  <w:t xml:space="preserve"> Xuân Trường (2021050901)</w:t>
                              </w:r>
                            </w:p>
                            <w:p w14:paraId="53AEA098" w14:textId="32ED7055" w:rsidR="003E3F49" w:rsidRPr="00E41510" w:rsidRDefault="00E41510" w:rsidP="00E41510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E41510"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  <w:lang w:val="vi-VN"/>
                                </w:rPr>
                                <w:t>Nguyễn Hải Đăng (2021050848)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250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53079" w14:textId="322156E4" w:rsidR="00E053A2" w:rsidRPr="00E053A2" w:rsidRDefault="005D49C9" w:rsidP="00E053A2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  <w:lang w:val="vi-VN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TÊN ĐỀ</w:t>
                              </w:r>
                              <w:r w:rsidR="00E053A2">
                                <w:rPr>
                                  <w:rFonts w:ascii="Arial" w:hAnsi="Arial"/>
                                  <w:sz w:val="44"/>
                                  <w:szCs w:val="96"/>
                                  <w:lang w:val="vi-VN"/>
                                </w:rPr>
                                <w:t xml:space="preserve"> TÀI</w:t>
                              </w:r>
                            </w:p>
                            <w:p w14:paraId="1060E312" w14:textId="09065177" w:rsidR="005D49C9" w:rsidRDefault="00F5283C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44"/>
                                  <w:szCs w:val="44"/>
                                  <w:lang w:val="vi-VN"/>
                                </w:rPr>
                              </w:pPr>
                              <w:r w:rsidRPr="00E41510">
                                <w:rPr>
                                  <w:rFonts w:ascii="Arial" w:hAnsi="Arial" w:cs="Arial"/>
                                  <w:bCs/>
                                  <w:sz w:val="44"/>
                                  <w:szCs w:val="44"/>
                                  <w:lang w:val="vi-VN"/>
                                </w:rPr>
                                <w:t xml:space="preserve">TASK MANAGEMENT </w:t>
                              </w:r>
                            </w:p>
                            <w:p w14:paraId="26324181" w14:textId="77777777" w:rsidR="00E41510" w:rsidRPr="00E41510" w:rsidRDefault="00E41510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  <w:p w14:paraId="4C0BCD5A" w14:textId="77777777" w:rsidR="00E053A2" w:rsidRDefault="00E053A2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6FF3D645" w14:textId="77777777"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BÀI TẬP LỚN</w:t>
                              </w:r>
                            </w:p>
                            <w:p w14:paraId="786FFFC3" w14:textId="4BA5BE56" w:rsid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MÔN:</w:t>
                              </w:r>
                              <w:r w:rsidR="00E053A2"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  <w:t xml:space="preserve"> </w:t>
                              </w:r>
                              <w:r w:rsidR="00F5283C"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  <w:t>PHÁT TRIỂN ỨNG DỤNG CHO THIẾT BỊ DI ĐỘNG</w:t>
                              </w:r>
                              <w:r w:rsidR="001A4B92"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  <w:t xml:space="preserve"> + BTL </w:t>
                              </w:r>
                            </w:p>
                            <w:p w14:paraId="60DC8F9C" w14:textId="07E20A24" w:rsidR="00E053A2" w:rsidRPr="00E053A2" w:rsidRDefault="00E41510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  <w:t>-</w:t>
                              </w:r>
                            </w:p>
                            <w:p w14:paraId="7BB3CEDA" w14:textId="31905DF6" w:rsidR="007C3465" w:rsidRPr="001A4B92" w:rsidRDefault="001A4B92" w:rsidP="0019207D">
                              <w:pPr>
                                <w:pStyle w:val="Subtitle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1A4B9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vi-VN"/>
                                </w:rPr>
                                <w:t>70801</w:t>
                              </w:r>
                              <w:r w:rsidR="00F5283C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vi-VN"/>
                                </w:rPr>
                                <w:t xml:space="preserve">15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80975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F83B3" w14:textId="03EC0C83" w:rsidR="002343E4" w:rsidRPr="00E053A2" w:rsidRDefault="007A410F" w:rsidP="00E053A2">
                              <w:pPr>
                                <w:spacing w:before="60" w:line="288" w:lineRule="auto"/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="00E053A2"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  <w:t xml:space="preserve"> NĂM 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209D3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168FE73B" w14:textId="77777777" w:rsidR="007C3465" w:rsidRPr="00F65597" w:rsidRDefault="007A410F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B5F10C" id="Canvas 2" o:spid="_x0000_s1026" editas="canvas" style="width:438pt;height:734.65pt;mso-position-horizontal-relative:char;mso-position-vertical-relative:line" coordsize="55626,9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33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482;top:18395;width:34093;height:10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2BAE282A" w14:textId="77777777" w:rsidR="00E41510" w:rsidRPr="00E41510" w:rsidRDefault="00E41510" w:rsidP="00E41510">
                        <w:pPr>
                          <w:pStyle w:val="Foo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E41510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Phạm</w:t>
                        </w:r>
                        <w:r w:rsidRPr="00E41510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vi-VN"/>
                          </w:rPr>
                          <w:t xml:space="preserve"> Bá Thọ</w:t>
                        </w:r>
                        <w:r w:rsidRPr="00E41510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(2021050819) (C)</w:t>
                        </w:r>
                      </w:p>
                      <w:p w14:paraId="5347AA79" w14:textId="77777777" w:rsidR="00E41510" w:rsidRPr="00E41510" w:rsidRDefault="00E41510" w:rsidP="00E41510">
                        <w:pPr>
                          <w:pStyle w:val="Foo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E41510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Phạm</w:t>
                        </w:r>
                        <w:r w:rsidRPr="00E41510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vi-VN"/>
                          </w:rPr>
                          <w:t xml:space="preserve"> Tuấn Lực </w:t>
                        </w:r>
                        <w:r w:rsidRPr="00E41510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(2021050417)</w:t>
                        </w:r>
                      </w:p>
                      <w:p w14:paraId="7F63CE47" w14:textId="77777777" w:rsidR="00E41510" w:rsidRPr="00E41510" w:rsidRDefault="00E41510" w:rsidP="00E41510">
                        <w:pPr>
                          <w:pStyle w:val="Foo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vi-VN"/>
                          </w:rPr>
                        </w:pPr>
                        <w:r w:rsidRPr="00E41510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Phạm</w:t>
                        </w:r>
                        <w:r w:rsidRPr="00E41510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vi-VN"/>
                          </w:rPr>
                          <w:t xml:space="preserve"> Xuân Trường (2021050901)</w:t>
                        </w:r>
                      </w:p>
                      <w:p w14:paraId="53AEA098" w14:textId="32ED7055" w:rsidR="003E3F49" w:rsidRPr="00E41510" w:rsidRDefault="00E41510" w:rsidP="00E41510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E41510">
                          <w:rPr>
                            <w:rFonts w:ascii="Times New Roman" w:hAnsi="Times New Roman"/>
                            <w:sz w:val="32"/>
                            <w:szCs w:val="32"/>
                            <w:lang w:val="vi-VN"/>
                          </w:rPr>
                          <w:t>Nguyễn Hải Đăng (2021050848)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25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053079" w14:textId="322156E4" w:rsidR="00E053A2" w:rsidRPr="00E053A2" w:rsidRDefault="005D49C9" w:rsidP="00E053A2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  <w:lang w:val="vi-VN"/>
                          </w:rPr>
                        </w:pPr>
                        <w:r w:rsidRPr="005D49C9">
                          <w:rPr>
                            <w:rFonts w:ascii="Arial" w:hAnsi="Arial"/>
                            <w:sz w:val="44"/>
                            <w:szCs w:val="96"/>
                          </w:rPr>
                          <w:t>TÊN ĐỀ</w:t>
                        </w:r>
                        <w:r w:rsidR="00E053A2">
                          <w:rPr>
                            <w:rFonts w:ascii="Arial" w:hAnsi="Arial"/>
                            <w:sz w:val="44"/>
                            <w:szCs w:val="96"/>
                            <w:lang w:val="vi-VN"/>
                          </w:rPr>
                          <w:t xml:space="preserve"> TÀI</w:t>
                        </w:r>
                      </w:p>
                      <w:p w14:paraId="1060E312" w14:textId="09065177" w:rsidR="005D49C9" w:rsidRDefault="00F5283C" w:rsidP="007A410F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Cs/>
                            <w:sz w:val="44"/>
                            <w:szCs w:val="44"/>
                            <w:lang w:val="vi-VN"/>
                          </w:rPr>
                        </w:pPr>
                        <w:r w:rsidRPr="00E41510">
                          <w:rPr>
                            <w:rFonts w:ascii="Arial" w:hAnsi="Arial" w:cs="Arial"/>
                            <w:bCs/>
                            <w:sz w:val="44"/>
                            <w:szCs w:val="44"/>
                            <w:lang w:val="vi-VN"/>
                          </w:rPr>
                          <w:t xml:space="preserve">TASK MANAGEMENT </w:t>
                        </w:r>
                      </w:p>
                      <w:p w14:paraId="26324181" w14:textId="77777777" w:rsidR="00E41510" w:rsidRPr="00E41510" w:rsidRDefault="00E41510" w:rsidP="007A410F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Cs/>
                            <w:sz w:val="44"/>
                            <w:szCs w:val="44"/>
                          </w:rPr>
                        </w:pPr>
                      </w:p>
                      <w:p w14:paraId="4C0BCD5A" w14:textId="77777777" w:rsidR="00E053A2" w:rsidRDefault="00E053A2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6FF3D645" w14:textId="77777777"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BÀI TẬP LỚN</w:t>
                        </w:r>
                      </w:p>
                      <w:p w14:paraId="786FFFC3" w14:textId="4BA5BE56" w:rsid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MÔN:</w:t>
                        </w:r>
                        <w:r w:rsidR="00E053A2">
                          <w:rPr>
                            <w:rFonts w:ascii="Times New Roman" w:hAnsi="Times New Roman"/>
                            <w:b/>
                            <w:lang w:val="vi-VN"/>
                          </w:rPr>
                          <w:t xml:space="preserve"> </w:t>
                        </w:r>
                        <w:r w:rsidR="00F5283C">
                          <w:rPr>
                            <w:rFonts w:ascii="Times New Roman" w:hAnsi="Times New Roman"/>
                            <w:b/>
                            <w:lang w:val="vi-VN"/>
                          </w:rPr>
                          <w:t>PHÁT TRIỂN ỨNG DỤNG CHO THIẾT BỊ DI ĐỘNG</w:t>
                        </w:r>
                        <w:r w:rsidR="001A4B92">
                          <w:rPr>
                            <w:rFonts w:ascii="Times New Roman" w:hAnsi="Times New Roman"/>
                            <w:b/>
                            <w:lang w:val="vi-VN"/>
                          </w:rPr>
                          <w:t xml:space="preserve"> + BTL </w:t>
                        </w:r>
                      </w:p>
                      <w:p w14:paraId="60DC8F9C" w14:textId="07E20A24" w:rsidR="00E053A2" w:rsidRPr="00E053A2" w:rsidRDefault="00E41510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lang w:val="vi-VN"/>
                          </w:rPr>
                          <w:t>-</w:t>
                        </w:r>
                      </w:p>
                      <w:p w14:paraId="7BB3CEDA" w14:textId="31905DF6" w:rsidR="007C3465" w:rsidRPr="001A4B92" w:rsidRDefault="001A4B92" w:rsidP="0019207D">
                        <w:pPr>
                          <w:pStyle w:val="Subtitle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vi-VN"/>
                          </w:rPr>
                        </w:pPr>
                        <w:r w:rsidRPr="001A4B9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vi-VN"/>
                          </w:rPr>
                          <w:t>70801</w:t>
                        </w:r>
                        <w:r w:rsidR="00F5283C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vi-VN"/>
                          </w:rPr>
                          <w:t xml:space="preserve">15 </w:t>
                        </w:r>
                      </w:p>
                    </w:txbxContent>
                  </v:textbox>
                </v:shape>
                <v:shape id="Text Box 7" o:spid="_x0000_s1030" type="#_x0000_t202" style="position:absolute;left:21336;top:88011;width:1809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    <o:lock v:ext="edit" aspectratio="t"/>
                  <v:textbox style="mso-fit-shape-to-text:t" inset="0,0,0,0">
                    <w:txbxContent>
                      <w:p w14:paraId="524F83B3" w14:textId="03EC0C83" w:rsidR="002343E4" w:rsidRPr="00E053A2" w:rsidRDefault="007A410F" w:rsidP="00E053A2">
                        <w:pPr>
                          <w:spacing w:before="60" w:line="288" w:lineRule="auto"/>
                          <w:rPr>
                            <w:rFonts w:ascii="Times New Roman" w:hAnsi="Times New Roman"/>
                            <w:b/>
                            <w:lang w:val="vi-VN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="00E053A2">
                          <w:rPr>
                            <w:rFonts w:ascii="Times New Roman" w:hAnsi="Times New Roman"/>
                            <w:b/>
                            <w:lang w:val="vi-VN"/>
                          </w:rPr>
                          <w:t xml:space="preserve"> NĂM 2023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o:lock v:ext="edit" aspectratio="t"/>
                  <v:textbox style="mso-fit-shape-to-text:t">
                    <w:txbxContent>
                      <w:p w14:paraId="6D9209D3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168FE73B" w14:textId="77777777" w:rsidR="007C3465" w:rsidRPr="00F65597" w:rsidRDefault="007A410F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3B8DA5" w14:textId="77777777" w:rsidR="002343E4" w:rsidRPr="00E41510" w:rsidRDefault="007701B0">
      <w:pPr>
        <w:rPr>
          <w:rFonts w:ascii="Times New Roman" w:hAnsi="Times New Roman"/>
        </w:rPr>
      </w:pPr>
      <w:r w:rsidRPr="00E41510">
        <w:rPr>
          <w:rFonts w:ascii="Times New Roman" w:hAnsi="Times New Roman"/>
          <w:noProof/>
        </w:rPr>
        <w:lastRenderedPageBreak/>
        <mc:AlternateContent>
          <mc:Choice Requires="wpc">
            <w:drawing>
              <wp:inline distT="0" distB="0" distL="0" distR="0" wp14:anchorId="521A30FC" wp14:editId="3FC0FA25">
                <wp:extent cx="5562600" cy="9613265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CBFE6" w14:textId="77777777"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BÀI TẬP LỚN</w:t>
                              </w:r>
                            </w:p>
                            <w:p w14:paraId="56EAE000" w14:textId="7107B72B" w:rsidR="007A410F" w:rsidRPr="00E41510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vi-VN"/>
                                </w:rPr>
                              </w:pPr>
                              <w:r w:rsidRPr="00E41510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Môn học: </w:t>
                              </w:r>
                              <w:r w:rsidR="00F5283C" w:rsidRPr="00E41510"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vi-VN"/>
                                </w:rPr>
                                <w:t>Phát triển ứng dụng cho thiết bị di động</w:t>
                              </w:r>
                              <w:r w:rsidR="00E41510" w:rsidRPr="00E41510"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="001A4B92" w:rsidRPr="00E41510">
                                <w:rPr>
                                  <w:rFonts w:ascii="Times New Roman" w:hAnsi="Times New Roman"/>
                                  <w:b/>
                                  <w:sz w:val="24"/>
                                  <w:lang w:val="vi-VN"/>
                                </w:rPr>
                                <w:t xml:space="preserve">+ BTL </w:t>
                              </w:r>
                            </w:p>
                            <w:p w14:paraId="0BA04D2D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FBD5D6A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75260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BFE73" w14:textId="77777777" w:rsidR="00E053A2" w:rsidRPr="00E053A2" w:rsidRDefault="00E053A2" w:rsidP="00E053A2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lang w:val="vi-VN"/>
                                </w:rPr>
                                <w:t xml:space="preserve"> NĂM 2023</w:t>
                              </w:r>
                            </w:p>
                            <w:p w14:paraId="509C291D" w14:textId="2F2E2206" w:rsidR="007C3465" w:rsidRPr="005D49C9" w:rsidRDefault="007C3465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CD2E9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69140617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403A8B34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2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3858F" w14:textId="77777777" w:rsidR="00E41510" w:rsidRPr="005D49C9" w:rsidRDefault="00E41510" w:rsidP="00E41510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14:paraId="564766E3" w14:textId="77777777" w:rsidR="00E41510" w:rsidRPr="005D49C9" w:rsidRDefault="00E41510" w:rsidP="00E41510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40"/>
                                  <w:szCs w:val="32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TÊN ĐỀ TÀI</w:t>
                              </w:r>
                            </w:p>
                            <w:p w14:paraId="071B2849" w14:textId="02C44131" w:rsidR="007C3465" w:rsidRPr="00F5283C" w:rsidRDefault="00E41510" w:rsidP="00F3492A">
                              <w:pPr>
                                <w:spacing w:before="6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32"/>
                                  <w:szCs w:val="32"/>
                                  <w:lang w:val="vi-VN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32"/>
                                  <w:szCs w:val="32"/>
                                  <w:lang w:val="vi-VN"/>
                                </w:rPr>
                                <w:t>TASK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067425"/>
                            <a:ext cx="2721634" cy="275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78DE4" w14:textId="77777777" w:rsidR="00235F9D" w:rsidRDefault="005D49C9" w:rsidP="00235F9D">
                              <w:pPr>
                                <w:spacing w:after="120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SINH VIÊN THỰC HIỆN</w:t>
                              </w:r>
                            </w:p>
                            <w:p w14:paraId="1FF271C1" w14:textId="0A223D55" w:rsidR="00235F9D" w:rsidRDefault="00F5283C" w:rsidP="00235F9D">
                              <w:pPr>
                                <w:spacing w:after="120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41510">
                                <w:rPr>
                                  <w:rFonts w:ascii="Times New Roman" w:hAnsi="Times New Roman"/>
                                  <w:sz w:val="24"/>
                                </w:rPr>
                                <w:t>Phạm</w:t>
                              </w:r>
                              <w:r w:rsidRPr="00E41510"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 Bá Thọ</w:t>
                              </w:r>
                              <w:r w:rsidRPr="00E41510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(2021050819) (C)</w:t>
                              </w:r>
                            </w:p>
                            <w:p w14:paraId="5AF49F87" w14:textId="7293D32F" w:rsidR="00235F9D" w:rsidRDefault="00235F9D" w:rsidP="00235F9D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Công nghệ Phần </w:t>
                              </w:r>
                              <w:proofErr w:type="gramStart"/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mềm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 K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65B </w:t>
                              </w:r>
                            </w:p>
                            <w:p w14:paraId="3618CB2E" w14:textId="52D9C8D9" w:rsidR="00235F9D" w:rsidRDefault="00F5283C" w:rsidP="00235F9D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41510">
                                <w:rPr>
                                  <w:rFonts w:ascii="Times New Roman" w:hAnsi="Times New Roman"/>
                                  <w:sz w:val="24"/>
                                </w:rPr>
                                <w:t>Phạm</w:t>
                              </w:r>
                              <w:r w:rsidRPr="00E41510"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 Tuấn Lực </w:t>
                              </w:r>
                              <w:r w:rsidRPr="00E41510">
                                <w:rPr>
                                  <w:rFonts w:ascii="Times New Roman" w:hAnsi="Times New Roman"/>
                                  <w:sz w:val="24"/>
                                </w:rPr>
                                <w:t>(2021050417)</w:t>
                              </w:r>
                            </w:p>
                            <w:p w14:paraId="00D2FB62" w14:textId="37C6A33F" w:rsidR="00235F9D" w:rsidRPr="00235F9D" w:rsidRDefault="00235F9D" w:rsidP="00235F9D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Công nghệ Phần </w:t>
                              </w:r>
                              <w:proofErr w:type="gramStart"/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mềm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 K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65C  </w:t>
                              </w:r>
                            </w:p>
                            <w:p w14:paraId="08610537" w14:textId="505A5FC4" w:rsidR="00235F9D" w:rsidRDefault="00F5283C" w:rsidP="00235F9D">
                              <w:pPr>
                                <w:pStyle w:val="Footer"/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E415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Phạm</w:t>
                              </w:r>
                              <w:r w:rsidRPr="00E415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 xml:space="preserve"> Xuân Trường (2021050901)</w:t>
                              </w:r>
                            </w:p>
                            <w:p w14:paraId="0AAB8DD5" w14:textId="69493016" w:rsidR="00235F9D" w:rsidRPr="00235F9D" w:rsidRDefault="00235F9D" w:rsidP="00235F9D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Công nghệ Phần </w:t>
                              </w:r>
                              <w:proofErr w:type="gramStart"/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mềm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 K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65C  </w:t>
                              </w:r>
                            </w:p>
                            <w:p w14:paraId="025CCC39" w14:textId="1FE0A685" w:rsidR="005761BF" w:rsidRDefault="00F5283C" w:rsidP="00235F9D">
                              <w:pPr>
                                <w:pStyle w:val="Footer"/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E415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Nguyễn Hải Đăng (2021050848)</w:t>
                              </w:r>
                            </w:p>
                            <w:p w14:paraId="53A94B81" w14:textId="5C060BD8" w:rsidR="00235F9D" w:rsidRDefault="00235F9D" w:rsidP="00235F9D">
                              <w:pPr>
                                <w:spacing w:line="360" w:lineRule="auto"/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Công nghệ Phần </w:t>
                              </w:r>
                              <w:proofErr w:type="gramStart"/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mềm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 K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>65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C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</w:p>
                            <w:p w14:paraId="71887793" w14:textId="77777777" w:rsidR="00235F9D" w:rsidRPr="00235F9D" w:rsidRDefault="00235F9D" w:rsidP="00235F9D">
                              <w:pPr>
                                <w:pStyle w:val="Footer"/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6067425"/>
                            <a:ext cx="2895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44D75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CÁN BỘ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GIẢNG DẠY</w:t>
                              </w:r>
                            </w:p>
                            <w:p w14:paraId="166C48B0" w14:textId="77777777" w:rsidR="007A410F" w:rsidRPr="007A410F" w:rsidRDefault="00D37368" w:rsidP="00F5283C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Họ và t</w:t>
                              </w:r>
                              <w:r w:rsid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ên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giáo viên giảng dạy</w:t>
                              </w:r>
                            </w:p>
                            <w:p w14:paraId="543062AA" w14:textId="5F460233" w:rsidR="00E053A2" w:rsidRPr="00E053A2" w:rsidRDefault="007A410F" w:rsidP="00F5283C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</w:t>
                              </w:r>
                              <w:r w:rsid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E053A2">
                                <w:rPr>
                                  <w:rFonts w:ascii="Times New Roman" w:hAnsi="Times New Roman"/>
                                  <w:sz w:val="24"/>
                                  <w:lang w:val="vi-VN"/>
                                </w:rPr>
                                <w:t>Công nghệ phần mềm</w:t>
                              </w:r>
                            </w:p>
                            <w:p w14:paraId="585125F4" w14:textId="77777777" w:rsidR="00F5283C" w:rsidRDefault="00F5283C" w:rsidP="00F5283C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shd w:val="clear" w:color="auto" w:fill="FFFFFF"/>
                                  <w:lang w:val="vi-VN"/>
                                </w:rPr>
                              </w:pPr>
                              <w:r>
                                <w:rPr>
                                  <w:rStyle w:val="hoc-vi"/>
                                  <w:rFonts w:ascii="Roboto" w:hAnsi="Robot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  <w:lang w:val="vi-VN"/>
                                </w:rPr>
                                <w:t>NCS</w:t>
                              </w:r>
                              <w:r w:rsidR="001A4B92">
                                <w:rPr>
                                  <w:rStyle w:val="hoc-vi"/>
                                  <w:rFonts w:ascii="Roboto" w:hAnsi="Robot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.THS</w:t>
                              </w:r>
                              <w:r w:rsidR="001A4B92">
                                <w:rPr>
                                  <w:rFonts w:ascii="Roboto" w:hAnsi="Roboto"/>
                                  <w:b/>
                                  <w:bCs/>
                                  <w:color w:val="0C4CA3"/>
                                  <w:shd w:val="clear" w:color="auto" w:fill="FFFFFF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hd w:val="clear" w:color="auto" w:fill="FFFFFF"/>
                                  <w:lang w:val="vi-VN"/>
                                </w:rPr>
                                <w:t>Hoàng Anh Đức</w:t>
                              </w:r>
                            </w:p>
                            <w:p w14:paraId="0C833E32" w14:textId="0A2AD944" w:rsidR="00F3492A" w:rsidRPr="001A4B92" w:rsidRDefault="00F5283C" w:rsidP="00F5283C">
                              <w:pPr>
                                <w:spacing w:line="360" w:lineRule="auto"/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hd w:val="clear" w:color="auto" w:fill="FFFFFF"/>
                                  <w:lang w:val="vi-VN"/>
                                </w:rPr>
                                <w:t xml:space="preserve">Trần Văn Hiệp </w:t>
                              </w:r>
                              <w:r w:rsidR="001A4B92" w:rsidRPr="001A4B92">
                                <w:rPr>
                                  <w:rFonts w:ascii="Roboto" w:hAnsi="Roboto"/>
                                  <w:b/>
                                  <w:bCs/>
                                  <w:shd w:val="clear" w:color="auto" w:fill="FFFFFF"/>
                                  <w:lang w:val="vi-V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1A30FC" id="Canvas 31" o:spid="_x0000_s1032" editas="canvas" style="width:438pt;height:756.95pt;mso-position-horizontal-relative:char;mso-position-vertical-relative:line" coordsize="55626,9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">
                <v:shape id="_x0000_s1033" type="#_x0000_t75" style="position:absolute;width:55626;height:96132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71CCBFE6" w14:textId="77777777"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BÀI TẬP LỚN</w:t>
                        </w:r>
                      </w:p>
                      <w:p w14:paraId="56EAE000" w14:textId="7107B72B" w:rsidR="007A410F" w:rsidRPr="00E41510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lang w:val="vi-VN"/>
                          </w:rPr>
                        </w:pPr>
                        <w:r w:rsidRPr="00E41510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Môn học: </w:t>
                        </w:r>
                        <w:r w:rsidR="00F5283C" w:rsidRPr="00E41510">
                          <w:rPr>
                            <w:rFonts w:ascii="Times New Roman" w:hAnsi="Times New Roman"/>
                            <w:b/>
                            <w:sz w:val="24"/>
                            <w:lang w:val="vi-VN"/>
                          </w:rPr>
                          <w:t>Phát triển ứng dụng cho thiết bị di động</w:t>
                        </w:r>
                        <w:r w:rsidR="00E41510" w:rsidRPr="00E41510">
                          <w:rPr>
                            <w:rFonts w:ascii="Times New Roman" w:hAnsi="Times New Roman"/>
                            <w:b/>
                            <w:sz w:val="24"/>
                            <w:lang w:val="vi-VN"/>
                          </w:rPr>
                          <w:t xml:space="preserve"> </w:t>
                        </w:r>
                        <w:r w:rsidR="001A4B92" w:rsidRPr="00E41510">
                          <w:rPr>
                            <w:rFonts w:ascii="Times New Roman" w:hAnsi="Times New Roman"/>
                            <w:b/>
                            <w:sz w:val="24"/>
                            <w:lang w:val="vi-VN"/>
                          </w:rPr>
                          <w:t xml:space="preserve">+ BTL </w:t>
                        </w:r>
                      </w:p>
                      <w:p w14:paraId="0BA04D2D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FBD5D6A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752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    <o:lock v:ext="edit" aspectratio="t"/>
                  <v:textbox style="mso-fit-shape-to-text:t" inset="0,0,0,0">
                    <w:txbxContent>
                      <w:p w14:paraId="17DBFE73" w14:textId="77777777" w:rsidR="00E053A2" w:rsidRPr="00E053A2" w:rsidRDefault="00E053A2" w:rsidP="00E053A2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  <w:lang w:val="vi-VN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Nội,</w:t>
                        </w:r>
                        <w:r>
                          <w:rPr>
                            <w:rFonts w:ascii="Times New Roman" w:hAnsi="Times New Roman"/>
                            <w:b/>
                            <w:lang w:val="vi-VN"/>
                          </w:rPr>
                          <w:t xml:space="preserve"> NĂM 2023</w:t>
                        </w:r>
                      </w:p>
                      <w:p w14:paraId="509C291D" w14:textId="2F2E2206" w:rsidR="007C3465" w:rsidRPr="005D49C9" w:rsidRDefault="007C3465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aspectratio="t"/>
                  <v:textbox style="mso-fit-shape-to-text:t">
                    <w:txbxContent>
                      <w:p w14:paraId="295CD2E9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69140617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403A8B34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33437;width:55626;height:20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2A3858F" w14:textId="77777777" w:rsidR="00E41510" w:rsidRPr="005D49C9" w:rsidRDefault="00E41510" w:rsidP="00E41510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14:paraId="564766E3" w14:textId="77777777" w:rsidR="00E41510" w:rsidRPr="005D49C9" w:rsidRDefault="00E41510" w:rsidP="00E41510">
                        <w:pPr>
                          <w:jc w:val="center"/>
                          <w:rPr>
                            <w:rFonts w:ascii="Times New Roman" w:hAnsi="Times New Roman"/>
                            <w:sz w:val="40"/>
                            <w:szCs w:val="32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TÊN ĐỀ TÀI</w:t>
                        </w:r>
                      </w:p>
                      <w:p w14:paraId="071B2849" w14:textId="02C44131" w:rsidR="007C3465" w:rsidRPr="00F5283C" w:rsidRDefault="00E41510" w:rsidP="00F3492A">
                        <w:pPr>
                          <w:spacing w:before="60"/>
                          <w:jc w:val="center"/>
                          <w:rPr>
                            <w:rFonts w:asciiTheme="minorHAnsi" w:hAnsiTheme="minorHAnsi"/>
                            <w:b/>
                            <w:sz w:val="32"/>
                            <w:szCs w:val="32"/>
                            <w:lang w:val="vi-VN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32"/>
                            <w:szCs w:val="32"/>
                            <w:lang w:val="vi-VN"/>
                          </w:rPr>
                          <w:t>TASK MANAGEMENT</w:t>
                        </w:r>
                      </w:p>
                    </w:txbxContent>
                  </v:textbox>
                </v:shape>
                <v:shape id="Text Box 40" o:spid="_x0000_s1038" type="#_x0000_t202" style="position:absolute;left:2286;top:60674;width:27216;height:27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E978DE4" w14:textId="77777777" w:rsidR="00235F9D" w:rsidRDefault="005D49C9" w:rsidP="00235F9D">
                        <w:pPr>
                          <w:spacing w:after="120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SINH VIÊN THỰC HIỆN</w:t>
                        </w:r>
                      </w:p>
                      <w:p w14:paraId="1FF271C1" w14:textId="0A223D55" w:rsidR="00235F9D" w:rsidRDefault="00F5283C" w:rsidP="00235F9D">
                        <w:pPr>
                          <w:spacing w:after="120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41510">
                          <w:rPr>
                            <w:rFonts w:ascii="Times New Roman" w:hAnsi="Times New Roman"/>
                            <w:sz w:val="24"/>
                          </w:rPr>
                          <w:t>Phạm</w:t>
                        </w:r>
                        <w:r w:rsidRPr="00E41510"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 Bá Thọ</w:t>
                        </w:r>
                        <w:r w:rsidRPr="00E41510">
                          <w:rPr>
                            <w:rFonts w:ascii="Times New Roman" w:hAnsi="Times New Roman"/>
                            <w:sz w:val="24"/>
                          </w:rPr>
                          <w:t xml:space="preserve"> (2021050819) (C)</w:t>
                        </w:r>
                      </w:p>
                      <w:p w14:paraId="5AF49F87" w14:textId="7293D32F" w:rsidR="00235F9D" w:rsidRDefault="00235F9D" w:rsidP="00235F9D">
                        <w:pPr>
                          <w:spacing w:line="360" w:lineRule="auto"/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Công nghệ Phần </w:t>
                        </w:r>
                        <w:proofErr w:type="gramStart"/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mềm 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 K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65B </w:t>
                        </w:r>
                      </w:p>
                      <w:p w14:paraId="3618CB2E" w14:textId="52D9C8D9" w:rsidR="00235F9D" w:rsidRDefault="00F5283C" w:rsidP="00235F9D">
                        <w:pPr>
                          <w:spacing w:line="36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41510">
                          <w:rPr>
                            <w:rFonts w:ascii="Times New Roman" w:hAnsi="Times New Roman"/>
                            <w:sz w:val="24"/>
                          </w:rPr>
                          <w:t>Phạm</w:t>
                        </w:r>
                        <w:r w:rsidRPr="00E41510"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 Tuấn Lực </w:t>
                        </w:r>
                        <w:r w:rsidRPr="00E41510">
                          <w:rPr>
                            <w:rFonts w:ascii="Times New Roman" w:hAnsi="Times New Roman"/>
                            <w:sz w:val="24"/>
                          </w:rPr>
                          <w:t>(2021050417)</w:t>
                        </w:r>
                      </w:p>
                      <w:p w14:paraId="00D2FB62" w14:textId="37C6A33F" w:rsidR="00235F9D" w:rsidRPr="00235F9D" w:rsidRDefault="00235F9D" w:rsidP="00235F9D">
                        <w:pPr>
                          <w:spacing w:line="360" w:lineRule="auto"/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Công nghệ Phần </w:t>
                        </w:r>
                        <w:proofErr w:type="gramStart"/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mềm 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 K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65C  </w:t>
                        </w:r>
                      </w:p>
                      <w:p w14:paraId="08610537" w14:textId="505A5FC4" w:rsidR="00235F9D" w:rsidRDefault="00F5283C" w:rsidP="00235F9D">
                        <w:pPr>
                          <w:pStyle w:val="Footer"/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E4151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Phạm</w:t>
                        </w:r>
                        <w:r w:rsidRPr="00E4151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 xml:space="preserve"> Xuân Trường (2021050901)</w:t>
                        </w:r>
                      </w:p>
                      <w:p w14:paraId="0AAB8DD5" w14:textId="69493016" w:rsidR="00235F9D" w:rsidRPr="00235F9D" w:rsidRDefault="00235F9D" w:rsidP="00235F9D">
                        <w:pPr>
                          <w:spacing w:line="360" w:lineRule="auto"/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Công nghệ Phần </w:t>
                        </w:r>
                        <w:proofErr w:type="gramStart"/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mềm 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 K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65C  </w:t>
                        </w:r>
                      </w:p>
                      <w:p w14:paraId="025CCC39" w14:textId="1FE0A685" w:rsidR="005761BF" w:rsidRDefault="00F5283C" w:rsidP="00235F9D">
                        <w:pPr>
                          <w:pStyle w:val="Footer"/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E4151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Nguyễn Hải Đăng (2021050848)</w:t>
                        </w:r>
                      </w:p>
                      <w:p w14:paraId="53A94B81" w14:textId="5C060BD8" w:rsidR="00235F9D" w:rsidRDefault="00235F9D" w:rsidP="00235F9D">
                        <w:pPr>
                          <w:spacing w:line="360" w:lineRule="auto"/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Công nghệ Phần </w:t>
                        </w:r>
                        <w:proofErr w:type="gramStart"/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mềm 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 K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>65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C 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 xml:space="preserve"> </w:t>
                        </w:r>
                      </w:p>
                      <w:p w14:paraId="71887793" w14:textId="77777777" w:rsidR="00235F9D" w:rsidRPr="00235F9D" w:rsidRDefault="00235F9D" w:rsidP="00235F9D">
                        <w:pPr>
                          <w:pStyle w:val="Footer"/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670;top:60674;width:2895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A944D75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CÁN BỘ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GIẢNG DẠY</w:t>
                        </w:r>
                      </w:p>
                      <w:p w14:paraId="166C48B0" w14:textId="77777777" w:rsidR="007A410F" w:rsidRPr="007A410F" w:rsidRDefault="00D37368" w:rsidP="00F5283C">
                        <w:pPr>
                          <w:spacing w:line="360" w:lineRule="auto"/>
                          <w:jc w:val="center"/>
                          <w:rPr>
                            <w:rFonts w:ascii="Times New Roman" w:hAnsi="Times New Roman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Họ và t</w:t>
                        </w:r>
                        <w:r w:rsid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ên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giáo viên giảng dạy</w:t>
                        </w:r>
                      </w:p>
                      <w:p w14:paraId="543062AA" w14:textId="5F460233" w:rsidR="00E053A2" w:rsidRPr="00E053A2" w:rsidRDefault="007A410F" w:rsidP="00F5283C">
                        <w:pPr>
                          <w:spacing w:line="360" w:lineRule="auto"/>
                          <w:jc w:val="center"/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</w:t>
                        </w:r>
                        <w:r w:rsidR="005D49C9"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E053A2">
                          <w:rPr>
                            <w:rFonts w:ascii="Times New Roman" w:hAnsi="Times New Roman"/>
                            <w:sz w:val="24"/>
                            <w:lang w:val="vi-VN"/>
                          </w:rPr>
                          <w:t>Công nghệ phần mềm</w:t>
                        </w:r>
                      </w:p>
                      <w:p w14:paraId="585125F4" w14:textId="77777777" w:rsidR="00F5283C" w:rsidRDefault="00F5283C" w:rsidP="00F5283C">
                        <w:pPr>
                          <w:spacing w:line="360" w:lineRule="auto"/>
                          <w:jc w:val="center"/>
                          <w:rPr>
                            <w:rFonts w:ascii="Times New Roman" w:hAnsi="Times New Roman"/>
                            <w:shd w:val="clear" w:color="auto" w:fill="FFFFFF"/>
                            <w:lang w:val="vi-VN"/>
                          </w:rPr>
                        </w:pPr>
                        <w:r>
                          <w:rPr>
                            <w:rStyle w:val="hoc-vi"/>
                            <w:rFonts w:ascii="Roboto" w:hAnsi="Roboto"/>
                            <w:b/>
                            <w:bCs/>
                            <w:color w:val="FF000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  <w:lang w:val="vi-VN"/>
                          </w:rPr>
                          <w:t>NCS</w:t>
                        </w:r>
                        <w:r w:rsidR="001A4B92">
                          <w:rPr>
                            <w:rStyle w:val="hoc-vi"/>
                            <w:rFonts w:ascii="Roboto" w:hAnsi="Roboto"/>
                            <w:b/>
                            <w:bCs/>
                            <w:color w:val="FF0000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.THS</w:t>
                        </w:r>
                        <w:r w:rsidR="001A4B92">
                          <w:rPr>
                            <w:rFonts w:ascii="Roboto" w:hAnsi="Roboto"/>
                            <w:b/>
                            <w:bCs/>
                            <w:color w:val="0C4CA3"/>
                            <w:shd w:val="clear" w:color="auto" w:fill="FFFFFF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hd w:val="clear" w:color="auto" w:fill="FFFFFF"/>
                            <w:lang w:val="vi-VN"/>
                          </w:rPr>
                          <w:t>Hoàng Anh Đức</w:t>
                        </w:r>
                      </w:p>
                      <w:p w14:paraId="0C833E32" w14:textId="0A2AD944" w:rsidR="00F3492A" w:rsidRPr="001A4B92" w:rsidRDefault="00F5283C" w:rsidP="00F5283C">
                        <w:pPr>
                          <w:spacing w:line="360" w:lineRule="auto"/>
                          <w:jc w:val="center"/>
                          <w:rPr>
                            <w:rFonts w:asciiTheme="minorHAnsi" w:hAnsiTheme="minorHAnsi"/>
                            <w:sz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/>
                            <w:shd w:val="clear" w:color="auto" w:fill="FFFFFF"/>
                            <w:lang w:val="vi-VN"/>
                          </w:rPr>
                          <w:t xml:space="preserve">Trần Văn Hiệp </w:t>
                        </w:r>
                        <w:r w:rsidR="001A4B92" w:rsidRPr="001A4B92">
                          <w:rPr>
                            <w:rFonts w:ascii="Roboto" w:hAnsi="Roboto"/>
                            <w:b/>
                            <w:bCs/>
                            <w:shd w:val="clear" w:color="auto" w:fill="FFFFFF"/>
                            <w:lang w:val="vi-VN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RPr="00E41510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653904">
    <w:abstractNumId w:val="9"/>
  </w:num>
  <w:num w:numId="2" w16cid:durableId="1661692972">
    <w:abstractNumId w:val="7"/>
  </w:num>
  <w:num w:numId="3" w16cid:durableId="128785179">
    <w:abstractNumId w:val="6"/>
  </w:num>
  <w:num w:numId="4" w16cid:durableId="741568302">
    <w:abstractNumId w:val="5"/>
  </w:num>
  <w:num w:numId="5" w16cid:durableId="1486623980">
    <w:abstractNumId w:val="4"/>
  </w:num>
  <w:num w:numId="6" w16cid:durableId="544146624">
    <w:abstractNumId w:val="8"/>
  </w:num>
  <w:num w:numId="7" w16cid:durableId="976031124">
    <w:abstractNumId w:val="3"/>
  </w:num>
  <w:num w:numId="8" w16cid:durableId="647823730">
    <w:abstractNumId w:val="2"/>
  </w:num>
  <w:num w:numId="9" w16cid:durableId="744692957">
    <w:abstractNumId w:val="1"/>
  </w:num>
  <w:num w:numId="10" w16cid:durableId="58557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lignBordersAndEdges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7"/>
    <w:rsid w:val="00013160"/>
    <w:rsid w:val="000217AD"/>
    <w:rsid w:val="000422F0"/>
    <w:rsid w:val="00101609"/>
    <w:rsid w:val="0019207D"/>
    <w:rsid w:val="001A25BD"/>
    <w:rsid w:val="001A4B92"/>
    <w:rsid w:val="002343E4"/>
    <w:rsid w:val="00235F9D"/>
    <w:rsid w:val="00245CAA"/>
    <w:rsid w:val="002A0309"/>
    <w:rsid w:val="003E22EE"/>
    <w:rsid w:val="003E3F49"/>
    <w:rsid w:val="004E743A"/>
    <w:rsid w:val="00561D58"/>
    <w:rsid w:val="00573AC0"/>
    <w:rsid w:val="005761BF"/>
    <w:rsid w:val="00587DF7"/>
    <w:rsid w:val="005D49C9"/>
    <w:rsid w:val="00715BD9"/>
    <w:rsid w:val="007201F3"/>
    <w:rsid w:val="007701B0"/>
    <w:rsid w:val="007A410F"/>
    <w:rsid w:val="007C3465"/>
    <w:rsid w:val="00847253"/>
    <w:rsid w:val="008B544F"/>
    <w:rsid w:val="00924D0E"/>
    <w:rsid w:val="00963D03"/>
    <w:rsid w:val="00965AC7"/>
    <w:rsid w:val="00A26CA5"/>
    <w:rsid w:val="00AD4509"/>
    <w:rsid w:val="00C83D47"/>
    <w:rsid w:val="00C94729"/>
    <w:rsid w:val="00CA5C65"/>
    <w:rsid w:val="00CB4DD3"/>
    <w:rsid w:val="00D0310D"/>
    <w:rsid w:val="00D1074C"/>
    <w:rsid w:val="00D32255"/>
    <w:rsid w:val="00D37368"/>
    <w:rsid w:val="00D40FE3"/>
    <w:rsid w:val="00D73CC5"/>
    <w:rsid w:val="00D763DF"/>
    <w:rsid w:val="00D94517"/>
    <w:rsid w:val="00DB6D2E"/>
    <w:rsid w:val="00DE5B62"/>
    <w:rsid w:val="00E053A2"/>
    <w:rsid w:val="00E41510"/>
    <w:rsid w:val="00E706D9"/>
    <w:rsid w:val="00E86DD2"/>
    <w:rsid w:val="00EC0B00"/>
    <w:rsid w:val="00F3492A"/>
    <w:rsid w:val="00F5283C"/>
    <w:rsid w:val="00F559F6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88D74"/>
  <w15:docId w15:val="{5B4EBD32-87FA-44C4-ACAD-1E46D97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F9D"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3A2"/>
    <w:pPr>
      <w:keepNext/>
      <w:keepLines/>
      <w:spacing w:before="240" w:line="259" w:lineRule="auto"/>
      <w:jc w:val="center"/>
      <w:outlineLvl w:val="0"/>
    </w:pPr>
    <w:rPr>
      <w:rFonts w:ascii="Times New Roman" w:eastAsiaTheme="majorEastAsia" w:hAnsi="Times New Roman"/>
      <w:b/>
      <w:bCs/>
      <w:color w:val="000000" w:themeColor="text1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E053A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53A2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053A2"/>
    <w:rPr>
      <w:rFonts w:eastAsiaTheme="majorEastAsia"/>
      <w:b/>
      <w:bCs/>
      <w:color w:val="000000" w:themeColor="text1"/>
      <w:sz w:val="28"/>
      <w:szCs w:val="28"/>
      <w:lang w:val="vi-VN"/>
    </w:rPr>
  </w:style>
  <w:style w:type="character" w:customStyle="1" w:styleId="hoc-vi">
    <w:name w:val="hoc-vi"/>
    <w:basedOn w:val="DefaultParagraphFont"/>
    <w:rsid w:val="001A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phạm trường</cp:lastModifiedBy>
  <cp:revision>4</cp:revision>
  <cp:lastPrinted>2006-10-05T17:48:00Z</cp:lastPrinted>
  <dcterms:created xsi:type="dcterms:W3CDTF">2023-12-15T02:47:00Z</dcterms:created>
  <dcterms:modified xsi:type="dcterms:W3CDTF">2023-12-15T03:01:00Z</dcterms:modified>
  <cp:category>Van ban &amp; Mau</cp:category>
</cp:coreProperties>
</file>